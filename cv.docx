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656A2E" w:rsidRPr="00A85B6F" w:rsidTr="00656A2E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656A2E" w:rsidRPr="002D589D" w:rsidRDefault="00656A2E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C6FE01EF80D452AB6D9CF98F29A80AD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656A2E">
                        <w:rPr>
                          <w:b/>
                          <w:color w:val="636A6B" w:themeColor="text2"/>
                          <w:szCs w:val="28"/>
                        </w:rPr>
                        <w:t>Skills</w:t>
                      </w:r>
                    </w:sdtContent>
                  </w:sdt>
                </w:p>
                <w:p w:rsidR="00656A2E" w:rsidRPr="00656A2E" w:rsidRDefault="00656A2E" w:rsidP="006D107A">
                  <w:pPr>
                    <w:pStyle w:val="Heading2"/>
                    <w:rPr>
                      <w:b w:val="0"/>
                      <w:color w:val="auto"/>
                      <w:sz w:val="16"/>
                      <w:szCs w:val="16"/>
                    </w:rPr>
                  </w:pPr>
                  <w:r>
                    <w:rPr>
                      <w:b w:val="0"/>
                      <w:color w:val="auto"/>
                      <w:sz w:val="16"/>
                      <w:szCs w:val="16"/>
                    </w:rPr>
                    <w:t>Good in MS Word, Excel and Power Point</w:t>
                  </w:r>
                </w:p>
                <w:p w:rsidR="00656A2E" w:rsidRPr="00656A2E" w:rsidRDefault="00656A2E" w:rsidP="006D107A">
                  <w:pPr>
                    <w:rPr>
                      <w:color w:val="auto"/>
                      <w:sz w:val="16"/>
                      <w:szCs w:val="16"/>
                    </w:rPr>
                  </w:pPr>
                  <w:r w:rsidRPr="00656A2E">
                    <w:rPr>
                      <w:color w:val="auto"/>
                      <w:sz w:val="16"/>
                      <w:szCs w:val="16"/>
                    </w:rPr>
                    <w:t>Holding leadership capabilities</w:t>
                  </w:r>
                </w:p>
                <w:p w:rsidR="00656A2E" w:rsidRPr="00656A2E" w:rsidRDefault="00656A2E" w:rsidP="006D107A">
                  <w:pPr>
                    <w:rPr>
                      <w:color w:val="auto"/>
                      <w:sz w:val="16"/>
                      <w:szCs w:val="16"/>
                    </w:rPr>
                  </w:pPr>
                  <w:r w:rsidRPr="00656A2E">
                    <w:rPr>
                      <w:color w:val="auto"/>
                      <w:sz w:val="16"/>
                      <w:szCs w:val="16"/>
                    </w:rPr>
                    <w:t>Good communication skills.</w:t>
                  </w:r>
                </w:p>
                <w:p w:rsidR="00656A2E" w:rsidRPr="00656A2E" w:rsidRDefault="00656A2E" w:rsidP="006D107A">
                  <w:pPr>
                    <w:rPr>
                      <w:color w:val="auto"/>
                      <w:sz w:val="16"/>
                      <w:szCs w:val="16"/>
                    </w:rPr>
                  </w:pPr>
                  <w:r w:rsidRPr="00656A2E">
                    <w:rPr>
                      <w:color w:val="auto"/>
                      <w:sz w:val="16"/>
                      <w:szCs w:val="16"/>
                    </w:rPr>
                    <w:t>Good learner.</w:t>
                  </w:r>
                </w:p>
                <w:p w:rsidR="00656A2E" w:rsidRPr="00656A2E" w:rsidRDefault="00656A2E" w:rsidP="006D107A">
                  <w:pPr>
                    <w:rPr>
                      <w:color w:val="auto"/>
                      <w:sz w:val="16"/>
                      <w:szCs w:val="16"/>
                    </w:rPr>
                  </w:pPr>
                  <w:r w:rsidRPr="00656A2E">
                    <w:rPr>
                      <w:color w:val="auto"/>
                      <w:sz w:val="16"/>
                      <w:szCs w:val="16"/>
                    </w:rPr>
                    <w:t>Good in team building.</w:t>
                  </w:r>
                </w:p>
                <w:p w:rsidR="00656A2E" w:rsidRPr="00656A2E" w:rsidRDefault="00656A2E" w:rsidP="006D107A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Physical activities, drawing</w:t>
                  </w:r>
                  <w:r w:rsidRPr="00656A2E">
                    <w:rPr>
                      <w:color w:val="auto"/>
                      <w:sz w:val="16"/>
                      <w:szCs w:val="16"/>
                    </w:rPr>
                    <w:t xml:space="preserve">, </w:t>
                  </w:r>
                  <w:proofErr w:type="gramStart"/>
                  <w:r w:rsidRPr="00656A2E">
                    <w:rPr>
                      <w:color w:val="auto"/>
                      <w:sz w:val="16"/>
                      <w:szCs w:val="16"/>
                    </w:rPr>
                    <w:t>arts ,music</w:t>
                  </w:r>
                  <w:proofErr w:type="gramEnd"/>
                  <w:r w:rsidRPr="00656A2E">
                    <w:rPr>
                      <w:color w:val="auto"/>
                      <w:sz w:val="16"/>
                      <w:szCs w:val="16"/>
                    </w:rPr>
                    <w:t>, org</w:t>
                  </w:r>
                  <w:r>
                    <w:rPr>
                      <w:color w:val="auto"/>
                      <w:sz w:val="16"/>
                      <w:szCs w:val="16"/>
                    </w:rPr>
                    <w:t>anizing meetings and event</w:t>
                  </w:r>
                  <w:r w:rsidRPr="00656A2E">
                    <w:rPr>
                      <w:color w:val="auto"/>
                      <w:sz w:val="16"/>
                      <w:szCs w:val="16"/>
                    </w:rPr>
                    <w:t>s.</w:t>
                  </w:r>
                </w:p>
                <w:p w:rsidR="00656A2E" w:rsidRPr="006D107A" w:rsidRDefault="00656A2E" w:rsidP="006D107A"/>
              </w:tc>
            </w:tr>
            <w:tr w:rsidR="004A7542" w:rsidRPr="00A85B6F" w:rsidTr="00656A2E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66536C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9F3A5A42CCA48EB9EFAE20175F2D6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:rsidR="004A7542" w:rsidRPr="0040728C" w:rsidRDefault="004A7E74" w:rsidP="00346ED4">
                  <w:pPr>
                    <w:pStyle w:val="Heading2"/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t>Teacher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George mason high school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2008</w:t>
                  </w:r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r>
                    <w:t>2011</w:t>
                  </w:r>
                </w:p>
                <w:p w:rsidR="004A7542" w:rsidRPr="0040728C" w:rsidRDefault="004A7E74" w:rsidP="00346ED4">
                  <w:pPr>
                    <w:rPr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color w:val="auto"/>
                      <w:sz w:val="20"/>
                      <w:szCs w:val="20"/>
                    </w:rPr>
                    <w:t>Computer teacher of secondary section. Also w</w:t>
                  </w:r>
                  <w:r w:rsidR="00A627D8" w:rsidRPr="0040728C">
                    <w:rPr>
                      <w:color w:val="auto"/>
                      <w:sz w:val="20"/>
                      <w:szCs w:val="20"/>
                    </w:rPr>
                    <w:t xml:space="preserve">orked as internal examiner and </w:t>
                  </w:r>
                  <w:proofErr w:type="spellStart"/>
                  <w:r w:rsidR="00A627D8" w:rsidRPr="0040728C">
                    <w:rPr>
                      <w:color w:val="auto"/>
                      <w:sz w:val="20"/>
                      <w:szCs w:val="20"/>
                    </w:rPr>
                    <w:t>I</w:t>
                  </w:r>
                  <w:r w:rsidRPr="0040728C">
                    <w:rPr>
                      <w:color w:val="auto"/>
                      <w:sz w:val="20"/>
                      <w:szCs w:val="20"/>
                    </w:rPr>
                    <w:t>ncharge</w:t>
                  </w:r>
                  <w:proofErr w:type="spellEnd"/>
                  <w:r w:rsidRPr="0040728C">
                    <w:rPr>
                      <w:color w:val="auto"/>
                      <w:sz w:val="20"/>
                      <w:szCs w:val="20"/>
                    </w:rPr>
                    <w:t>.</w:t>
                  </w:r>
                </w:p>
                <w:p w:rsidR="004A7542" w:rsidRPr="0040728C" w:rsidRDefault="004A7E74" w:rsidP="00346ED4">
                  <w:pPr>
                    <w:pStyle w:val="Heading2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b w:val="0"/>
                      <w:color w:val="auto"/>
                      <w:sz w:val="20"/>
                      <w:szCs w:val="20"/>
                    </w:rPr>
                    <w:t>teacher</w:t>
                  </w:r>
                  <w:r w:rsidR="004A7542" w:rsidRPr="0040728C">
                    <w:rPr>
                      <w:b w:val="0"/>
                      <w:color w:val="auto"/>
                      <w:sz w:val="20"/>
                      <w:szCs w:val="20"/>
                    </w:rPr>
                    <w:t xml:space="preserve"> | </w:t>
                  </w:r>
                  <w:r w:rsidRPr="0040728C">
                    <w:rPr>
                      <w:b w:val="0"/>
                      <w:color w:val="auto"/>
                      <w:sz w:val="20"/>
                      <w:szCs w:val="20"/>
                    </w:rPr>
                    <w:t>Prime Learner Centre</w:t>
                  </w:r>
                  <w:r w:rsidR="004A7542" w:rsidRPr="0040728C">
                    <w:rPr>
                      <w:b w:val="0"/>
                      <w:color w:val="auto"/>
                      <w:sz w:val="20"/>
                      <w:szCs w:val="20"/>
                    </w:rPr>
                    <w:t xml:space="preserve"> | </w:t>
                  </w:r>
                  <w:r w:rsidRPr="0040728C">
                    <w:rPr>
                      <w:b w:val="0"/>
                      <w:color w:val="auto"/>
                      <w:sz w:val="20"/>
                      <w:szCs w:val="20"/>
                    </w:rPr>
                    <w:t>2006</w:t>
                  </w:r>
                  <w:r w:rsidR="004A7542" w:rsidRPr="0040728C">
                    <w:rPr>
                      <w:b w:val="0"/>
                      <w:color w:val="auto"/>
                      <w:sz w:val="20"/>
                      <w:szCs w:val="20"/>
                    </w:rPr>
                    <w:t xml:space="preserve"> – </w:t>
                  </w:r>
                  <w:r w:rsidRPr="0040728C">
                    <w:rPr>
                      <w:b w:val="0"/>
                      <w:color w:val="auto"/>
                      <w:sz w:val="20"/>
                      <w:szCs w:val="20"/>
                    </w:rPr>
                    <w:t>2008</w:t>
                  </w:r>
                </w:p>
                <w:p w:rsidR="004A7542" w:rsidRPr="0040728C" w:rsidRDefault="004A7E74" w:rsidP="00346ED4">
                  <w:pPr>
                    <w:rPr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color w:val="auto"/>
                      <w:sz w:val="20"/>
                      <w:szCs w:val="20"/>
                    </w:rPr>
                    <w:t>Computer and English teacher for primary classes</w:t>
                  </w:r>
                </w:p>
                <w:p w:rsidR="004A7542" w:rsidRPr="00A85B6F" w:rsidRDefault="0066536C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B1EFBF3E5C8407A80568FFF8AB98AB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Pr="0040728C" w:rsidRDefault="004A7E74" w:rsidP="00346ED4">
                  <w:pPr>
                    <w:pStyle w:val="Heading2"/>
                    <w:rPr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color w:val="auto"/>
                      <w:sz w:val="20"/>
                      <w:szCs w:val="20"/>
                    </w:rPr>
                    <w:t>Masters in Sociology</w:t>
                  </w:r>
                  <w:r w:rsidR="004A7542" w:rsidRPr="0040728C">
                    <w:rPr>
                      <w:color w:val="auto"/>
                      <w:sz w:val="20"/>
                      <w:szCs w:val="20"/>
                    </w:rPr>
                    <w:t xml:space="preserve"> | </w:t>
                  </w:r>
                  <w:r w:rsidR="002B4078" w:rsidRPr="0040728C">
                    <w:rPr>
                      <w:color w:val="auto"/>
                      <w:sz w:val="20"/>
                      <w:szCs w:val="20"/>
                    </w:rPr>
                    <w:t>in progress</w:t>
                  </w:r>
                  <w:r w:rsidR="00A627D8" w:rsidRPr="0040728C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="002B4078" w:rsidRPr="0040728C">
                    <w:rPr>
                      <w:color w:val="auto"/>
                      <w:sz w:val="20"/>
                      <w:szCs w:val="20"/>
                    </w:rPr>
                    <w:t>(</w:t>
                  </w:r>
                  <w:proofErr w:type="gramStart"/>
                  <w:r w:rsidR="002B4078" w:rsidRPr="0040728C">
                    <w:rPr>
                      <w:color w:val="auto"/>
                      <w:sz w:val="20"/>
                      <w:szCs w:val="20"/>
                    </w:rPr>
                    <w:t>2022)</w:t>
                  </w:r>
                  <w:r w:rsidR="004A7542" w:rsidRPr="0040728C">
                    <w:rPr>
                      <w:color w:val="auto"/>
                      <w:sz w:val="20"/>
                      <w:szCs w:val="20"/>
                    </w:rPr>
                    <w:t>|</w:t>
                  </w:r>
                  <w:proofErr w:type="gramEnd"/>
                  <w:r w:rsidR="004A7542" w:rsidRPr="0040728C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Pr="0040728C">
                    <w:rPr>
                      <w:color w:val="auto"/>
                      <w:sz w:val="20"/>
                      <w:szCs w:val="20"/>
                    </w:rPr>
                    <w:t>University of Karachi.</w:t>
                  </w:r>
                </w:p>
                <w:p w:rsidR="004A7542" w:rsidRPr="0040728C" w:rsidRDefault="004A7E74" w:rsidP="00346ED4">
                  <w:pPr>
                    <w:rPr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color w:val="auto"/>
                      <w:sz w:val="20"/>
                      <w:szCs w:val="20"/>
                    </w:rPr>
                    <w:t xml:space="preserve">Secured </w:t>
                  </w:r>
                  <w:r w:rsidR="002B4078" w:rsidRPr="0040728C">
                    <w:rPr>
                      <w:color w:val="auto"/>
                      <w:sz w:val="20"/>
                      <w:szCs w:val="20"/>
                    </w:rPr>
                    <w:t>3GPA in first semester</w:t>
                  </w:r>
                </w:p>
                <w:p w:rsidR="004A7E74" w:rsidRPr="0040728C" w:rsidRDefault="004A7E74" w:rsidP="004A7E74">
                  <w:pPr>
                    <w:pStyle w:val="Heading2"/>
                    <w:rPr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color w:val="auto"/>
                      <w:sz w:val="20"/>
                      <w:szCs w:val="20"/>
                    </w:rPr>
                    <w:t>B</w:t>
                  </w:r>
                  <w:r w:rsidR="00CB3646" w:rsidRPr="0040728C">
                    <w:rPr>
                      <w:color w:val="auto"/>
                      <w:sz w:val="20"/>
                      <w:szCs w:val="20"/>
                    </w:rPr>
                    <w:t>achelor</w:t>
                  </w:r>
                  <w:r w:rsidRPr="0040728C">
                    <w:rPr>
                      <w:color w:val="auto"/>
                      <w:sz w:val="20"/>
                      <w:szCs w:val="20"/>
                    </w:rPr>
                    <w:t xml:space="preserve"> in humanities | 2010 | University of Karachi.</w:t>
                  </w:r>
                </w:p>
                <w:p w:rsidR="004A7542" w:rsidRPr="004869D1" w:rsidRDefault="004A7E74" w:rsidP="004A7E74">
                  <w:pPr>
                    <w:pStyle w:val="Heading2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4869D1">
                    <w:rPr>
                      <w:b w:val="0"/>
                      <w:color w:val="auto"/>
                      <w:sz w:val="20"/>
                      <w:szCs w:val="20"/>
                    </w:rPr>
                    <w:t>Secured 2</w:t>
                  </w:r>
                  <w:r w:rsidRPr="004869D1">
                    <w:rPr>
                      <w:b w:val="0"/>
                      <w:color w:val="auto"/>
                      <w:sz w:val="20"/>
                      <w:szCs w:val="20"/>
                      <w:vertAlign w:val="superscript"/>
                    </w:rPr>
                    <w:t>nd</w:t>
                  </w:r>
                  <w:r w:rsidR="00A627D8" w:rsidRPr="004869D1">
                    <w:rPr>
                      <w:b w:val="0"/>
                      <w:color w:val="auto"/>
                      <w:sz w:val="20"/>
                      <w:szCs w:val="20"/>
                    </w:rPr>
                    <w:t xml:space="preserve"> di</w:t>
                  </w:r>
                  <w:r w:rsidRPr="004869D1">
                    <w:rPr>
                      <w:b w:val="0"/>
                      <w:color w:val="auto"/>
                      <w:sz w:val="20"/>
                      <w:szCs w:val="20"/>
                    </w:rPr>
                    <w:t>vision</w:t>
                  </w:r>
                </w:p>
                <w:p w:rsidR="004A7542" w:rsidRDefault="004A7542" w:rsidP="00346ED4"/>
                <w:p w:rsidR="00C4798D" w:rsidRPr="00567CB6" w:rsidRDefault="00C4798D" w:rsidP="00346ED4">
                  <w:pPr>
                    <w:rPr>
                      <w:b/>
                    </w:rPr>
                  </w:pPr>
                  <w:r w:rsidRPr="00567CB6">
                    <w:rPr>
                      <w:b/>
                    </w:rPr>
                    <w:t>REFFERENCE</w:t>
                  </w:r>
                  <w:r w:rsidR="00567CB6" w:rsidRPr="00567CB6">
                    <w:rPr>
                      <w:b/>
                    </w:rPr>
                    <w:t>S</w:t>
                  </w:r>
                </w:p>
                <w:p w:rsidR="00C4798D" w:rsidRPr="00567CB6" w:rsidRDefault="00282975" w:rsidP="00346ED4">
                  <w:pPr>
                    <w:rPr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567CB6">
                    <w:rPr>
                      <w:color w:val="auto"/>
                      <w:sz w:val="20"/>
                      <w:szCs w:val="20"/>
                    </w:rPr>
                    <w:t>Shall be provide</w:t>
                  </w:r>
                  <w:r w:rsidR="00C4798D" w:rsidRPr="00567CB6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="00567CB6" w:rsidRPr="00567CB6">
                    <w:rPr>
                      <w:color w:val="auto"/>
                      <w:sz w:val="20"/>
                      <w:szCs w:val="20"/>
                    </w:rPr>
                    <w:t>if required</w:t>
                  </w:r>
                  <w:r w:rsidRPr="00567CB6">
                    <w:rPr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66536C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29CDA644848485399088A9900DD0E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A627D8" w:rsidRDefault="00A627D8" w:rsidP="00A627D8">
                  <w:pPr>
                    <w:pStyle w:val="Heading2"/>
                    <w:jc w:val="both"/>
                    <w:rPr>
                      <w:b w:val="0"/>
                      <w:color w:val="auto"/>
                    </w:rPr>
                  </w:pPr>
                </w:p>
                <w:p w:rsidR="00E10171" w:rsidRPr="00A627D8" w:rsidRDefault="00287904" w:rsidP="00A627D8">
                  <w:pPr>
                    <w:pStyle w:val="Heading2"/>
                    <w:rPr>
                      <w:b w:val="0"/>
                      <w:color w:val="auto"/>
                    </w:rPr>
                  </w:pPr>
                  <w:r w:rsidRPr="00A627D8">
                    <w:rPr>
                      <w:b w:val="0"/>
                      <w:color w:val="auto"/>
                    </w:rPr>
                    <w:t>Getting started with your organization as a fresher and become an icon of your institute.</w:t>
                  </w:r>
                </w:p>
                <w:p w:rsidR="00A627D8" w:rsidRPr="00A627D8" w:rsidRDefault="00A627D8" w:rsidP="00A627D8">
                  <w:r w:rsidRPr="00A627D8">
                    <w:rPr>
                      <w:color w:val="auto"/>
                    </w:rPr>
                    <w:t xml:space="preserve">To find a growth oriented and challenging position in a progressive working environment and attain experience .and utilize my potential in the best possible </w:t>
                  </w:r>
                  <w:r>
                    <w:rPr>
                      <w:color w:val="auto"/>
                    </w:rPr>
                    <w:t>way.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572"/>
                    <w:gridCol w:w="1275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589BF38" wp14:editId="3079A0BC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BD3B1E5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gridSpan w:val="2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8240" behindDoc="0" locked="0" layoutInCell="1" allowOverlap="1">
                                  <wp:simplePos x="0" y="0"/>
                                  <wp:positionH relativeFrom="column">
                                    <wp:posOffset>521607</wp:posOffset>
                                  </wp:positionH>
                                  <wp:positionV relativeFrom="paragraph">
                                    <wp:posOffset>0</wp:posOffset>
                                  </wp:positionV>
                                  <wp:extent cx="328930" cy="328930"/>
                                  <wp:effectExtent l="0" t="0" r="0" b="0"/>
                                  <wp:wrapThrough wrapText="bothSides">
                                    <wp:wrapPolygon edited="0">
                                      <wp:start x="3753" y="0"/>
                                      <wp:lineTo x="0" y="3753"/>
                                      <wp:lineTo x="0" y="16263"/>
                                      <wp:lineTo x="2502" y="20015"/>
                                      <wp:lineTo x="17514" y="20015"/>
                                      <wp:lineTo x="20015" y="16263"/>
                                      <wp:lineTo x="20015" y="3753"/>
                                      <wp:lineTo x="16263" y="0"/>
                                      <wp:lineTo x="3753" y="0"/>
                                    </wp:wrapPolygon>
                                  </wp:wrapThrough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4B95CFA0" id="Group 303" o:spid="_x0000_s1026" alt="Title: Telephone icon" style="position:absolute;margin-left:41.05pt;margin-top:0;width:25.9pt;height:25.9pt;z-index:251658240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wrap type="through"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BE0747">
                    <w:tc>
                      <w:tcPr>
                        <w:tcW w:w="2418" w:type="dxa"/>
                        <w:gridSpan w:val="2"/>
                        <w:tcMar>
                          <w:top w:w="0" w:type="dxa"/>
                          <w:bottom w:w="0" w:type="dxa"/>
                        </w:tcMar>
                      </w:tcPr>
                      <w:p w:rsidR="004A7542" w:rsidRPr="00BE0747" w:rsidRDefault="00287904" w:rsidP="00287904">
                        <w:pPr>
                          <w:rPr>
                            <w:sz w:val="20"/>
                            <w:szCs w:val="20"/>
                          </w:rPr>
                        </w:pPr>
                        <w:r w:rsidRPr="00BE0747">
                          <w:rPr>
                            <w:sz w:val="20"/>
                            <w:szCs w:val="20"/>
                          </w:rPr>
                          <w:t>Szsanzee8@gmail.com</w:t>
                        </w:r>
                      </w:p>
                    </w:tc>
                    <w:tc>
                      <w:tcPr>
                        <w:tcW w:w="1275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BE0747" w:rsidRDefault="00287904" w:rsidP="00287904">
                        <w:pPr>
                          <w:rPr>
                            <w:sz w:val="18"/>
                            <w:szCs w:val="18"/>
                          </w:rPr>
                        </w:pPr>
                        <w:r w:rsidRPr="00BE0747">
                          <w:rPr>
                            <w:sz w:val="18"/>
                            <w:szCs w:val="18"/>
                          </w:rPr>
                          <w:t>03323410771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86D384D" wp14:editId="2115C2DB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3EF7083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h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CA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DnZXcYnhAAAHRRAAAOAAAAAAAAAAAAAAAAAC4CAABkcnMvZTJvRG9jLnhtbFBL&#10;AQItABQABgAIAAAAIQBoRxvQ2AAAAAMBAAAPAAAAAAAAAAAAAAAAAPgSAABkcnMvZG93bnJldi54&#10;bWxQSwUGAAAAAAQABADzAAAA/RMAAAAA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gridSpan w:val="2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9264" behindDoc="0" locked="0" layoutInCell="1" allowOverlap="1">
                                  <wp:simplePos x="0" y="0"/>
                                  <wp:positionH relativeFrom="column">
                                    <wp:posOffset>489948</wp:posOffset>
                                  </wp:positionH>
                                  <wp:positionV relativeFrom="paragraph">
                                    <wp:posOffset>2540</wp:posOffset>
                                  </wp:positionV>
                                  <wp:extent cx="329184" cy="329184"/>
                                  <wp:effectExtent l="0" t="0" r="13970" b="13970"/>
                                  <wp:wrapNone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7E85B481" id="Group 4" o:spid="_x0000_s1026" alt="Title: Twitter icon" style="position:absolute;margin-left:38.6pt;margin-top:.2pt;width:25.9pt;height:25.9pt;z-index:251659264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x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BE0747" w:rsidRDefault="00BE0747" w:rsidP="00A60DC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Sana-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Z</w:t>
                        </w:r>
                        <w:r w:rsidR="00A60DC8" w:rsidRPr="00BE0747">
                          <w:rPr>
                            <w:sz w:val="20"/>
                            <w:szCs w:val="20"/>
                          </w:rPr>
                          <w:t>eeshan</w:t>
                        </w:r>
                        <w:proofErr w:type="spellEnd"/>
                      </w:p>
                    </w:tc>
                    <w:tc>
                      <w:tcPr>
                        <w:tcW w:w="1847" w:type="dxa"/>
                        <w:gridSpan w:val="2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BE0747" w:rsidP="00346ED4">
                        <w:r>
                          <w:t xml:space="preserve">     </w:t>
                        </w:r>
                        <w:sdt>
                          <w:sdtPr>
                            <w:alias w:val="Enter Twitter handle:"/>
                            <w:tag w:val="Enter Twitter handle:"/>
                            <w:id w:val="1478497653"/>
                            <w:placeholder>
                              <w:docPart w:val="623999E7D8854689B41081746A0CC121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BE0747">
                              <w:rPr>
                                <w:sz w:val="20"/>
                                <w:szCs w:val="20"/>
                              </w:rPr>
                              <w:t>Twitter handle</w:t>
                            </w:r>
                          </w:sdtContent>
                        </w:sdt>
                      </w:p>
                    </w:tc>
                  </w:tr>
                </w:tbl>
                <w:p w:rsidR="004A7542" w:rsidRPr="00A85B6F" w:rsidRDefault="004A7542" w:rsidP="0040728C"/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66536C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54580ED3E5F480F8D9CE348A24B2B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40728C">
                        <w:rPr>
                          <w:b/>
                          <w:sz w:val="22"/>
                          <w:szCs w:val="22"/>
                        </w:rPr>
                        <w:t>Volunteer Experience or Leadership</w:t>
                      </w:r>
                    </w:sdtContent>
                  </w:sdt>
                </w:p>
                <w:p w:rsidR="004A7542" w:rsidRPr="0040728C" w:rsidRDefault="00110F28" w:rsidP="0040728C">
                  <w:pPr>
                    <w:pStyle w:val="Heading2"/>
                    <w:rPr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b w:val="0"/>
                      <w:color w:val="auto"/>
                      <w:sz w:val="20"/>
                      <w:szCs w:val="20"/>
                    </w:rPr>
                    <w:t>Organized a seminar in University of Karachi. Sociology department.</w:t>
                  </w:r>
                  <w:r w:rsidR="0040728C">
                    <w:rPr>
                      <w:b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2B4078" w:rsidRPr="0040728C">
                    <w:rPr>
                      <w:b w:val="0"/>
                      <w:color w:val="auto"/>
                      <w:sz w:val="20"/>
                      <w:szCs w:val="20"/>
                    </w:rPr>
                    <w:t>(related with health)</w:t>
                  </w:r>
                </w:p>
                <w:p w:rsidR="00110F28" w:rsidRDefault="00110F28" w:rsidP="0040728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color w:val="auto"/>
                      <w:sz w:val="20"/>
                      <w:szCs w:val="20"/>
                    </w:rPr>
                    <w:t>Leading all projects and assignments in university.</w:t>
                  </w:r>
                </w:p>
                <w:p w:rsidR="0040728C" w:rsidRPr="0040728C" w:rsidRDefault="0040728C" w:rsidP="0040728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40728C">
                    <w:rPr>
                      <w:color w:val="auto"/>
                      <w:sz w:val="20"/>
                      <w:szCs w:val="20"/>
                    </w:rPr>
                    <w:t xml:space="preserve">Organized meetings and events in school as an </w:t>
                  </w:r>
                  <w:proofErr w:type="spellStart"/>
                  <w:r w:rsidRPr="0040728C">
                    <w:rPr>
                      <w:color w:val="auto"/>
                      <w:sz w:val="20"/>
                      <w:szCs w:val="20"/>
                    </w:rPr>
                    <w:t>incharge</w:t>
                  </w:r>
                  <w:proofErr w:type="spellEnd"/>
                  <w:r>
                    <w:t>.</w:t>
                  </w:r>
                </w:p>
                <w:p w:rsidR="00110F28" w:rsidRPr="00110F28" w:rsidRDefault="00110F28" w:rsidP="00110F28">
                  <w:pPr>
                    <w:jc w:val="both"/>
                  </w:pP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36C" w:rsidRDefault="0066536C" w:rsidP="004A7542">
      <w:pPr>
        <w:spacing w:after="0" w:line="240" w:lineRule="auto"/>
      </w:pPr>
      <w:r>
        <w:separator/>
      </w:r>
    </w:p>
  </w:endnote>
  <w:endnote w:type="continuationSeparator" w:id="0">
    <w:p w:rsidR="0066536C" w:rsidRDefault="0066536C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EA" w:rsidRDefault="008F4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2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EA" w:rsidRDefault="008F4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36C" w:rsidRDefault="0066536C" w:rsidP="004A7542">
      <w:pPr>
        <w:spacing w:after="0" w:line="240" w:lineRule="auto"/>
      </w:pPr>
      <w:r>
        <w:separator/>
      </w:r>
    </w:p>
  </w:footnote>
  <w:footnote w:type="continuationSeparator" w:id="0">
    <w:p w:rsidR="0066536C" w:rsidRDefault="0066536C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EA" w:rsidRDefault="008F45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EA" w:rsidRDefault="008F45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8F45EA">
        <w:pPr>
          <w:pStyle w:val="Header"/>
        </w:pPr>
        <w:r>
          <w:t>sana zehra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C682D6C"/>
    <w:multiLevelType w:val="hybridMultilevel"/>
    <w:tmpl w:val="20BEA3C4"/>
    <w:lvl w:ilvl="0" w:tplc="70D4EC9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7A"/>
    <w:rsid w:val="00110F28"/>
    <w:rsid w:val="001C292B"/>
    <w:rsid w:val="001E337E"/>
    <w:rsid w:val="00282975"/>
    <w:rsid w:val="002876BB"/>
    <w:rsid w:val="00287904"/>
    <w:rsid w:val="00293B83"/>
    <w:rsid w:val="002B4078"/>
    <w:rsid w:val="002D075C"/>
    <w:rsid w:val="0040728C"/>
    <w:rsid w:val="00451BF1"/>
    <w:rsid w:val="00454034"/>
    <w:rsid w:val="004869D1"/>
    <w:rsid w:val="004A7542"/>
    <w:rsid w:val="004A7E74"/>
    <w:rsid w:val="00567CB6"/>
    <w:rsid w:val="00656A2E"/>
    <w:rsid w:val="0066536C"/>
    <w:rsid w:val="006A3CE7"/>
    <w:rsid w:val="006D107A"/>
    <w:rsid w:val="006F77C5"/>
    <w:rsid w:val="00857F01"/>
    <w:rsid w:val="008B0B05"/>
    <w:rsid w:val="008F45EA"/>
    <w:rsid w:val="009B5054"/>
    <w:rsid w:val="00A076D8"/>
    <w:rsid w:val="00A60DC8"/>
    <w:rsid w:val="00A627D8"/>
    <w:rsid w:val="00B90950"/>
    <w:rsid w:val="00BE0747"/>
    <w:rsid w:val="00BE5F21"/>
    <w:rsid w:val="00C4798D"/>
    <w:rsid w:val="00CB3646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1CB95"/>
  <w15:chartTrackingRefBased/>
  <w15:docId w15:val="{EEA6A76B-2B47-4A62-A49F-98010444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F3A5A42CCA48EB9EFAE20175F2D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96399-1F25-4B81-B4BF-B9A0D33833C7}"/>
      </w:docPartPr>
      <w:docPartBody>
        <w:p w:rsidR="00F5752A" w:rsidRDefault="00983C96">
          <w:pPr>
            <w:pStyle w:val="39F3A5A42CCA48EB9EFAE20175F2D6B8"/>
          </w:pPr>
          <w:r w:rsidRPr="00A85B6F">
            <w:t>Experience</w:t>
          </w:r>
        </w:p>
      </w:docPartBody>
    </w:docPart>
    <w:docPart>
      <w:docPartPr>
        <w:name w:val="CB1EFBF3E5C8407A80568FFF8AB98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2C67B-36AD-4332-8C03-7210E94E15F1}"/>
      </w:docPartPr>
      <w:docPartBody>
        <w:p w:rsidR="00F5752A" w:rsidRDefault="00983C96">
          <w:pPr>
            <w:pStyle w:val="CB1EFBF3E5C8407A80568FFF8AB98AB7"/>
          </w:pPr>
          <w:r w:rsidRPr="00A85B6F">
            <w:t>Education</w:t>
          </w:r>
        </w:p>
      </w:docPartBody>
    </w:docPart>
    <w:docPart>
      <w:docPartPr>
        <w:name w:val="529CDA644848485399088A9900DD0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147FC-D8D4-4E78-A97B-86B19E3A23A3}"/>
      </w:docPartPr>
      <w:docPartBody>
        <w:p w:rsidR="00F5752A" w:rsidRDefault="00983C96">
          <w:pPr>
            <w:pStyle w:val="529CDA644848485399088A9900DD0ECA"/>
          </w:pPr>
          <w:r>
            <w:t>Objective</w:t>
          </w:r>
        </w:p>
      </w:docPartBody>
    </w:docPart>
    <w:docPart>
      <w:docPartPr>
        <w:name w:val="623999E7D8854689B41081746A0CC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D4363-FA67-47AE-8AF7-F6F4F1604FAC}"/>
      </w:docPartPr>
      <w:docPartBody>
        <w:p w:rsidR="00F5752A" w:rsidRDefault="00983C96">
          <w:pPr>
            <w:pStyle w:val="623999E7D8854689B41081746A0CC121"/>
          </w:pPr>
          <w:r w:rsidRPr="00AF4CC8">
            <w:t>Twitter handle</w:t>
          </w:r>
        </w:p>
      </w:docPartBody>
    </w:docPart>
    <w:docPart>
      <w:docPartPr>
        <w:name w:val="C54580ED3E5F480F8D9CE348A24B2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8B54-D2BF-463C-927B-116494C31519}"/>
      </w:docPartPr>
      <w:docPartBody>
        <w:p w:rsidR="00F5752A" w:rsidRDefault="00983C96">
          <w:pPr>
            <w:pStyle w:val="C54580ED3E5F480F8D9CE348A24B2B79"/>
          </w:pPr>
          <w:r w:rsidRPr="00A85B6F">
            <w:t>Volunteer Experience or Leadership</w:t>
          </w:r>
        </w:p>
      </w:docPartBody>
    </w:docPart>
    <w:docPart>
      <w:docPartPr>
        <w:name w:val="5C6FE01EF80D452AB6D9CF98F29A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066F3-45F6-4D03-9123-E8BFA0B9423F}"/>
      </w:docPartPr>
      <w:docPartBody>
        <w:p w:rsidR="00000000" w:rsidRDefault="005E64D5" w:rsidP="005E64D5">
          <w:pPr>
            <w:pStyle w:val="5C6FE01EF80D452AB6D9CF98F29A80AD"/>
          </w:pPr>
          <w:r w:rsidRPr="002D589D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96"/>
    <w:rsid w:val="004C78B1"/>
    <w:rsid w:val="005E64D5"/>
    <w:rsid w:val="00983C96"/>
    <w:rsid w:val="00F32AAA"/>
    <w:rsid w:val="00F5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08A86CEE7540F88AB73F470EDF9566">
    <w:name w:val="4108A86CEE7540F88AB73F470EDF9566"/>
  </w:style>
  <w:style w:type="paragraph" w:customStyle="1" w:styleId="2E531ACB060C49A7BF0B535CE0A0957A">
    <w:name w:val="2E531ACB060C49A7BF0B535CE0A0957A"/>
  </w:style>
  <w:style w:type="paragraph" w:customStyle="1" w:styleId="39F3A5A42CCA48EB9EFAE20175F2D6B8">
    <w:name w:val="39F3A5A42CCA48EB9EFAE20175F2D6B8"/>
  </w:style>
  <w:style w:type="paragraph" w:customStyle="1" w:styleId="DC17B924C1A34DFF95EC8D792DCAD3DF">
    <w:name w:val="DC17B924C1A34DFF95EC8D792DCAD3DF"/>
  </w:style>
  <w:style w:type="paragraph" w:customStyle="1" w:styleId="B94A1036579F4A10BE5887E5FB530ACD">
    <w:name w:val="B94A1036579F4A10BE5887E5FB530ACD"/>
  </w:style>
  <w:style w:type="paragraph" w:customStyle="1" w:styleId="F2994C5D40CB4E748EC18DE15AAD94B4">
    <w:name w:val="F2994C5D40CB4E748EC18DE15AAD94B4"/>
  </w:style>
  <w:style w:type="paragraph" w:customStyle="1" w:styleId="EB8ACE10659B4222B59A8C8D1F7C13F2">
    <w:name w:val="EB8ACE10659B4222B59A8C8D1F7C13F2"/>
  </w:style>
  <w:style w:type="paragraph" w:customStyle="1" w:styleId="8FEEB9872F8643D18D27CFD3FDB8F9F6">
    <w:name w:val="8FEEB9872F8643D18D27CFD3FDB8F9F6"/>
  </w:style>
  <w:style w:type="paragraph" w:customStyle="1" w:styleId="464351C50FDD45D885E03E73AFB2EBB1">
    <w:name w:val="464351C50FDD45D885E03E73AFB2EBB1"/>
  </w:style>
  <w:style w:type="paragraph" w:customStyle="1" w:styleId="013604579793444C899F7BFC459DBFF2">
    <w:name w:val="013604579793444C899F7BFC459DBFF2"/>
  </w:style>
  <w:style w:type="paragraph" w:customStyle="1" w:styleId="C858CE4EAE844420BD6C8BA7296AE7E5">
    <w:name w:val="C858CE4EAE844420BD6C8BA7296AE7E5"/>
  </w:style>
  <w:style w:type="paragraph" w:customStyle="1" w:styleId="E9CC19D3957F442692E3D0D48D6B6290">
    <w:name w:val="E9CC19D3957F442692E3D0D48D6B6290"/>
  </w:style>
  <w:style w:type="paragraph" w:customStyle="1" w:styleId="3AEAB61C8D9E4320A9D7A69FE38B074A">
    <w:name w:val="3AEAB61C8D9E4320A9D7A69FE38B074A"/>
  </w:style>
  <w:style w:type="paragraph" w:customStyle="1" w:styleId="CB1EFBF3E5C8407A80568FFF8AB98AB7">
    <w:name w:val="CB1EFBF3E5C8407A80568FFF8AB98AB7"/>
  </w:style>
  <w:style w:type="paragraph" w:customStyle="1" w:styleId="7E206F7493114CF490973946DE607C58">
    <w:name w:val="7E206F7493114CF490973946DE607C58"/>
  </w:style>
  <w:style w:type="paragraph" w:customStyle="1" w:styleId="DEF87FDCF373498AA64B263DB795B5F3">
    <w:name w:val="DEF87FDCF373498AA64B263DB795B5F3"/>
  </w:style>
  <w:style w:type="paragraph" w:customStyle="1" w:styleId="BEF658640A244959B9A6B95E9A43A5DB">
    <w:name w:val="BEF658640A244959B9A6B95E9A43A5DB"/>
  </w:style>
  <w:style w:type="paragraph" w:customStyle="1" w:styleId="20EF88CCA8AF418E9EC554559DEDB3FD">
    <w:name w:val="20EF88CCA8AF418E9EC554559DEDB3FD"/>
  </w:style>
  <w:style w:type="paragraph" w:customStyle="1" w:styleId="E2A7500198A047C4A9377405C7B08D60">
    <w:name w:val="E2A7500198A047C4A9377405C7B08D60"/>
  </w:style>
  <w:style w:type="paragraph" w:customStyle="1" w:styleId="775882474C94437B82625E4C9A693605">
    <w:name w:val="775882474C94437B82625E4C9A693605"/>
  </w:style>
  <w:style w:type="paragraph" w:customStyle="1" w:styleId="B50261360CC5428A872420880A20FCC2">
    <w:name w:val="B50261360CC5428A872420880A20FCC2"/>
  </w:style>
  <w:style w:type="paragraph" w:customStyle="1" w:styleId="305DA5CD73184028AC404BE4D799F696">
    <w:name w:val="305DA5CD73184028AC404BE4D799F696"/>
  </w:style>
  <w:style w:type="paragraph" w:customStyle="1" w:styleId="529CDA644848485399088A9900DD0ECA">
    <w:name w:val="529CDA644848485399088A9900DD0E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8D2D61F1F87149869C477E83F550C293">
    <w:name w:val="8D2D61F1F87149869C477E83F550C293"/>
  </w:style>
  <w:style w:type="paragraph" w:customStyle="1" w:styleId="4BDFA731F19746428E6E95A28211D793">
    <w:name w:val="4BDFA731F19746428E6E95A28211D793"/>
  </w:style>
  <w:style w:type="paragraph" w:customStyle="1" w:styleId="A7D4C4DE386F4F9BA9CE2751670D318D">
    <w:name w:val="A7D4C4DE386F4F9BA9CE2751670D318D"/>
  </w:style>
  <w:style w:type="paragraph" w:customStyle="1" w:styleId="FF63D281AD724C8AA85AEB022F6C3D48">
    <w:name w:val="FF63D281AD724C8AA85AEB022F6C3D48"/>
  </w:style>
  <w:style w:type="paragraph" w:customStyle="1" w:styleId="623999E7D8854689B41081746A0CC121">
    <w:name w:val="623999E7D8854689B41081746A0CC121"/>
  </w:style>
  <w:style w:type="paragraph" w:customStyle="1" w:styleId="D3FAB554B3F646BB8FC0A01450755F46">
    <w:name w:val="D3FAB554B3F646BB8FC0A01450755F46"/>
  </w:style>
  <w:style w:type="paragraph" w:customStyle="1" w:styleId="C54580ED3E5F480F8D9CE348A24B2B79">
    <w:name w:val="C54580ED3E5F480F8D9CE348A24B2B79"/>
  </w:style>
  <w:style w:type="paragraph" w:customStyle="1" w:styleId="CC50B062C9304530A113D4BBF56634EF">
    <w:name w:val="CC50B062C9304530A113D4BBF56634EF"/>
  </w:style>
  <w:style w:type="paragraph" w:customStyle="1" w:styleId="5C6FE01EF80D452AB6D9CF98F29A80AD">
    <w:name w:val="5C6FE01EF80D452AB6D9CF98F29A80AD"/>
    <w:rsid w:val="005E64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sana zehra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159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2023-01-05T12:51:00Z</dcterms:created>
  <dcterms:modified xsi:type="dcterms:W3CDTF">2023-01-05T19:23:00Z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